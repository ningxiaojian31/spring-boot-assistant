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评论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//添加评论</w:t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"/com"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,method = RequestMethod.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POST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 xml:space="preserve">@RequestBody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Comment comment</w:t>
      </w:r>
    </w:p>
    <w:p>
      <w:pPr>
        <w:rPr>
          <w:rFonts w:hint="eastAsia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>例如</w:t>
      </w:r>
      <w:r>
        <w:rPr>
          <w:rFonts w:hint="eastAsia" w:cs="宋体"/>
          <w:color w:val="0000FF"/>
          <w:sz w:val="27"/>
          <w:szCs w:val="27"/>
          <w:shd w:val="clear" w:fill="FFFFFF"/>
          <w:lang w:val="en-US" w:eastAsia="zh-CN"/>
        </w:rPr>
        <w:t>：</w:t>
      </w: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fldChar w:fldCharType="begin"/>
      </w: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instrText xml:space="preserve"> HYPERLINK "http://47.107.126.98:8090/com" </w:instrText>
      </w: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/>
          <w:b/>
          <w:bCs/>
          <w:color w:val="0000FF"/>
          <w:sz w:val="32"/>
          <w:szCs w:val="32"/>
          <w:lang w:val="en-US" w:eastAsia="zh-CN"/>
        </w:rPr>
        <w:t>http://localhost:8090/com</w:t>
      </w: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fldChar w:fldCharType="end"/>
      </w: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t xml:space="preserve">  post方式提交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//删除自己的评论</w:t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"/com/{id}"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,method = RequestMethod.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DELETE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//找到某树洞的所有评论</w:t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"/coms/{iid}/{startPage}/{sizePage}"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,method = RequestMethod.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//某评论详情</w:t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"/com/{cid}"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,method = RequestMethod.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//增加评论赞数</w:t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"/com/{id}"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,method = RequestMethod.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PUT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//新增评论中的评论</w:t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"/rep"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,method = RequestMethod.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POST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 xml:space="preserve">@RequestBody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Reply reply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//删除自己的评论回复</w:t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"/rep/{rid}"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,method = RequestMethod.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DELETE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//增加评论</w:t>
      </w:r>
      <w:r>
        <w:rPr>
          <w:rFonts w:hint="eastAsia" w:cs="宋体"/>
          <w:i/>
          <w:color w:val="808080"/>
          <w:sz w:val="27"/>
          <w:szCs w:val="27"/>
          <w:shd w:val="clear" w:fill="FFFFFF"/>
          <w:lang w:val="en-US" w:eastAsia="zh-CN"/>
        </w:rPr>
        <w:t>中评论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赞数</w:t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"/rep/{id}"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,method = RequestMethod.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PUT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FF0000"/>
          <w:sz w:val="32"/>
          <w:szCs w:val="32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FF0000"/>
          <w:sz w:val="32"/>
          <w:szCs w:val="32"/>
          <w:shd w:val="clear" w:fill="FFFFFF"/>
          <w:lang w:val="en-US" w:eastAsia="zh-CN"/>
        </w:rPr>
        <w:t>树洞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//上传发布树洞的，返回图片地址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"/upload"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,method =RequestMethod.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POST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String uploadPublishPicture(</w:t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@RequestParam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"pic"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 MultipartFile multipartFile)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//发布树洞</w:t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"/inv"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,method = RequestMethod.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POST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 xml:space="preserve">@RequestBody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Invitation invitation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//删除树洞</w:t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"/inv/{id}"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,method </w:t>
      </w: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>=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RequestMethod.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DELETE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//找到所有的树洞</w:t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"/invs/{startPage}/{sizePage}"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,method = RequestMethod.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//某条树洞详情</w:t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"/inv/{id}"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,method = RequestMethod.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//增加树洞赞数</w:t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"/inv/{id}"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,method = RequestMethod.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PUT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FF0000"/>
          <w:sz w:val="32"/>
          <w:szCs w:val="32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FF0000"/>
          <w:sz w:val="32"/>
          <w:szCs w:val="32"/>
          <w:shd w:val="clear" w:fill="FFFFFF"/>
          <w:lang w:val="en-US" w:eastAsia="zh-CN"/>
        </w:rPr>
        <w:t>订单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//预约发布出来的信息</w:t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"/ord"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,method = RequestMethod.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POST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 xml:space="preserve">@RequestBody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Order order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//根据发布人查询订单的详细信息</w:t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"/ord/pub/{id}"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,method = RequestMethod.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//根据预约人查询订单的详细信息</w:t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"/ord/app/{id}"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,method = RequestMethod.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发布预约（拼饭拼伞）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//发布信息</w:t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"/pub"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,method = RequestMethod.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POST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 xml:space="preserve">@RequestBody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Publish publish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//查询已经发布的信息(未预约)</w:t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"/pubs/{startPage}/{sizePage}"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,method = RequestMethod.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评论回复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//新增评论中的评论</w:t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"/rep"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,method = RequestMethod.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POST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 xml:space="preserve">@RequestBody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Reply reply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//删除自己的评论回复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"/rep/{rid}"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,method = RequestMethod.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DELETE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//增加评论赞数</w:t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"/rep/{id}"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,method = RequestMethod.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PUT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用户（面向新华学子）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//用户注册</w:t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"/user/reg"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,method = RequestMethod.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POST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 xml:space="preserve">@RequestBody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User user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//用户登录</w:t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"/user/log"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,method = RequestMethod.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POST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 xml:space="preserve">@RequestBody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User user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//更新头像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"/user/change"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,method = RequestMethod.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POST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 xml:space="preserve">@RequestBody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User user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805A16"/>
    <w:rsid w:val="067E413D"/>
    <w:rsid w:val="2D805A16"/>
    <w:rsid w:val="317C654E"/>
    <w:rsid w:val="376C4D61"/>
    <w:rsid w:val="6D535020"/>
    <w:rsid w:val="768E565D"/>
    <w:rsid w:val="7C8B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stin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2018-11-07T14:01:00Z</dcterms:created>
  <dc:creator>宁晓健</dc:creator>
  <cp:lastModifiedBy>Hello World！</cp:lastModifiedBy>
  <dcterms:modified xsi:type="dcterms:W3CDTF">2019-05-01T16:28:56Z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